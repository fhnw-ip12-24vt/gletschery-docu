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B6BA" w14:textId="7C47D2CF" w:rsidR="000213EC" w:rsidRDefault="00835C52" w:rsidP="009F068E">
      <w:r>
        <w:rPr>
          <w:noProof/>
        </w:rPr>
        <w:drawing>
          <wp:inline distT="0" distB="0" distL="0" distR="0" wp14:anchorId="74A41655" wp14:editId="7F2DADB5">
            <wp:extent cx="1656000" cy="1656000"/>
            <wp:effectExtent l="0" t="0" r="1905" b="1905"/>
            <wp:docPr id="6917982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3A4">
        <w:t xml:space="preserve">    </w:t>
      </w:r>
      <w:r w:rsidR="000213EC">
        <w:rPr>
          <w:noProof/>
        </w:rPr>
        <w:drawing>
          <wp:inline distT="0" distB="0" distL="0" distR="0" wp14:anchorId="03E15DAE" wp14:editId="2FFF3A37">
            <wp:extent cx="1656000" cy="1656000"/>
            <wp:effectExtent l="0" t="0" r="1905" b="1905"/>
            <wp:docPr id="4165347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3EC">
        <w:t xml:space="preserve">    </w:t>
      </w:r>
      <w:r w:rsidR="000213EC">
        <w:rPr>
          <w:noProof/>
        </w:rPr>
        <w:drawing>
          <wp:inline distT="0" distB="0" distL="0" distR="0" wp14:anchorId="4EA0FE27" wp14:editId="3D0688EC">
            <wp:extent cx="1656000" cy="1656000"/>
            <wp:effectExtent l="0" t="0" r="1905" b="1905"/>
            <wp:docPr id="43908206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3EC">
        <w:t xml:space="preserve">   </w:t>
      </w:r>
    </w:p>
    <w:p w14:paraId="4B7C4756" w14:textId="77777777" w:rsidR="000213EC" w:rsidRDefault="000213EC" w:rsidP="009F068E"/>
    <w:p w14:paraId="22C784C2" w14:textId="097DFDEE" w:rsidR="009F068E" w:rsidRDefault="000213EC" w:rsidP="009F068E">
      <w:r>
        <w:rPr>
          <w:noProof/>
        </w:rPr>
        <w:drawing>
          <wp:inline distT="0" distB="0" distL="0" distR="0" wp14:anchorId="16DDB36E" wp14:editId="1E681ABD">
            <wp:extent cx="1656000" cy="1656000"/>
            <wp:effectExtent l="0" t="0" r="1905" b="1905"/>
            <wp:docPr id="1301277376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10D96978" wp14:editId="179F0CE6">
            <wp:extent cx="1656000" cy="1656000"/>
            <wp:effectExtent l="0" t="0" r="1905" b="1905"/>
            <wp:docPr id="1405881138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9366329" wp14:editId="63358099">
            <wp:extent cx="1656000" cy="1656000"/>
            <wp:effectExtent l="0" t="0" r="1905" b="1905"/>
            <wp:docPr id="128203287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3B3E" w14:textId="77777777" w:rsidR="000213EC" w:rsidRDefault="000213EC" w:rsidP="009F068E"/>
    <w:p w14:paraId="2FD35863" w14:textId="01C9B675" w:rsidR="000213EC" w:rsidRDefault="000213EC" w:rsidP="009F068E">
      <w:r>
        <w:rPr>
          <w:noProof/>
        </w:rPr>
        <w:drawing>
          <wp:inline distT="0" distB="0" distL="0" distR="0" wp14:anchorId="7F74FE86" wp14:editId="626A4CDF">
            <wp:extent cx="1656000" cy="1656000"/>
            <wp:effectExtent l="0" t="0" r="1905" b="1905"/>
            <wp:docPr id="854559797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74BDE3F" wp14:editId="7BF39830">
            <wp:extent cx="1656000" cy="1656000"/>
            <wp:effectExtent l="0" t="0" r="1905" b="1905"/>
            <wp:docPr id="659975103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9C2FCCA" wp14:editId="2DB1224B">
            <wp:extent cx="1656000" cy="1656000"/>
            <wp:effectExtent l="0" t="0" r="1905" b="1905"/>
            <wp:docPr id="658829499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6493" w14:textId="77777777" w:rsidR="000213EC" w:rsidRDefault="000213EC" w:rsidP="009F068E"/>
    <w:p w14:paraId="6211D035" w14:textId="03481036" w:rsidR="000213EC" w:rsidRDefault="000213EC" w:rsidP="009F068E">
      <w:r>
        <w:rPr>
          <w:noProof/>
        </w:rPr>
        <w:drawing>
          <wp:inline distT="0" distB="0" distL="0" distR="0" wp14:anchorId="1A14D76A" wp14:editId="17F77ED3">
            <wp:extent cx="1656000" cy="1656000"/>
            <wp:effectExtent l="0" t="0" r="1905" b="1905"/>
            <wp:docPr id="756276965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D225F05" wp14:editId="5592ECD7">
            <wp:extent cx="1656000" cy="1656000"/>
            <wp:effectExtent l="0" t="0" r="1905" b="1905"/>
            <wp:docPr id="84402347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835C52">
        <w:rPr>
          <w:noProof/>
        </w:rPr>
        <w:drawing>
          <wp:inline distT="0" distB="0" distL="0" distR="0" wp14:anchorId="7EA28A88" wp14:editId="3CA975F9">
            <wp:extent cx="1656000" cy="1656000"/>
            <wp:effectExtent l="0" t="0" r="1905" b="1905"/>
            <wp:docPr id="11123108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3E8D" w14:textId="77777777" w:rsidR="00835C52" w:rsidRDefault="00835C52" w:rsidP="009F068E"/>
    <w:p w14:paraId="7A579639" w14:textId="0C7FD493" w:rsidR="00835C52" w:rsidRDefault="00835C52" w:rsidP="009F068E">
      <w:pPr>
        <w:rPr>
          <w:noProof/>
        </w:rPr>
      </w:pPr>
      <w:r>
        <w:rPr>
          <w:noProof/>
        </w:rPr>
        <w:drawing>
          <wp:inline distT="0" distB="0" distL="0" distR="0" wp14:anchorId="0D46B02B" wp14:editId="312B5DE2">
            <wp:extent cx="1656000" cy="1656000"/>
            <wp:effectExtent l="0" t="0" r="1905" b="1905"/>
            <wp:docPr id="205060404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886">
        <w:rPr>
          <w:noProof/>
        </w:rPr>
        <w:t xml:space="preserve">    </w:t>
      </w:r>
      <w:r w:rsidR="00250886">
        <w:rPr>
          <w:noProof/>
        </w:rPr>
        <w:drawing>
          <wp:inline distT="0" distB="0" distL="0" distR="0" wp14:anchorId="04745CAF" wp14:editId="511D17D6">
            <wp:extent cx="1656000" cy="1656000"/>
            <wp:effectExtent l="0" t="0" r="1905" b="1905"/>
            <wp:docPr id="181190525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886">
        <w:rPr>
          <w:noProof/>
        </w:rPr>
        <w:t xml:space="preserve">    </w:t>
      </w:r>
      <w:r w:rsidR="00250886">
        <w:rPr>
          <w:noProof/>
        </w:rPr>
        <w:drawing>
          <wp:inline distT="0" distB="0" distL="0" distR="0" wp14:anchorId="035ACB01" wp14:editId="60F89B1A">
            <wp:extent cx="1656000" cy="1656000"/>
            <wp:effectExtent l="0" t="0" r="1905" b="1905"/>
            <wp:docPr id="143240353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6F95" w14:textId="33C2E7B9" w:rsidR="00250886" w:rsidRDefault="00B60B73" w:rsidP="009F068E">
      <w:r>
        <w:rPr>
          <w:noProof/>
        </w:rPr>
        <w:lastRenderedPageBreak/>
        <w:drawing>
          <wp:inline distT="0" distB="0" distL="0" distR="0" wp14:anchorId="4F7CFC86" wp14:editId="7F4CF064">
            <wp:extent cx="1656000" cy="1656000"/>
            <wp:effectExtent l="0" t="0" r="1905" b="1905"/>
            <wp:docPr id="1274385289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C5B21FD" wp14:editId="66105DBC">
            <wp:extent cx="1656000" cy="1656000"/>
            <wp:effectExtent l="0" t="0" r="1905" b="1905"/>
            <wp:docPr id="38750771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75141C">
        <w:rPr>
          <w:noProof/>
        </w:rPr>
        <w:drawing>
          <wp:inline distT="0" distB="0" distL="0" distR="0" wp14:anchorId="6060D45E" wp14:editId="0A59A050">
            <wp:extent cx="1656000" cy="1656000"/>
            <wp:effectExtent l="0" t="0" r="1905" b="1905"/>
            <wp:docPr id="858616633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C533" w14:textId="77777777" w:rsidR="0075141C" w:rsidRDefault="0075141C" w:rsidP="009F068E"/>
    <w:p w14:paraId="324FCEEC" w14:textId="04DFF4C9" w:rsidR="0075141C" w:rsidRDefault="0075141C" w:rsidP="009F068E">
      <w:r>
        <w:rPr>
          <w:noProof/>
        </w:rPr>
        <w:drawing>
          <wp:inline distT="0" distB="0" distL="0" distR="0" wp14:anchorId="5604F6C9" wp14:editId="04E18489">
            <wp:extent cx="1656000" cy="1656000"/>
            <wp:effectExtent l="0" t="0" r="1905" b="1905"/>
            <wp:docPr id="2042587733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7F0BEB7" wp14:editId="0201F691">
            <wp:extent cx="1656000" cy="1656000"/>
            <wp:effectExtent l="0" t="0" r="1905" b="1905"/>
            <wp:docPr id="1272713352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5213A4">
        <w:rPr>
          <w:noProof/>
        </w:rPr>
        <w:drawing>
          <wp:inline distT="0" distB="0" distL="0" distR="0" wp14:anchorId="1EBE6BC8" wp14:editId="0A39AA4E">
            <wp:extent cx="1656000" cy="1656000"/>
            <wp:effectExtent l="0" t="0" r="1905" b="1905"/>
            <wp:docPr id="6548873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F717" w14:textId="77777777" w:rsidR="005213A4" w:rsidRDefault="005213A4" w:rsidP="009F068E"/>
    <w:p w14:paraId="0AE78CF6" w14:textId="14A47F4D" w:rsidR="005213A4" w:rsidRDefault="00C03470" w:rsidP="009F068E">
      <w:r>
        <w:rPr>
          <w:noProof/>
        </w:rPr>
        <w:drawing>
          <wp:inline distT="0" distB="0" distL="0" distR="0" wp14:anchorId="7BE2D39A" wp14:editId="77EEC41C">
            <wp:extent cx="1656000" cy="1656000"/>
            <wp:effectExtent l="0" t="0" r="1905" b="1905"/>
            <wp:docPr id="136733135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A838C8D" wp14:editId="09D1027A">
            <wp:extent cx="1656000" cy="1656000"/>
            <wp:effectExtent l="0" t="0" r="1905" b="1905"/>
            <wp:docPr id="1035021770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6500B2">
        <w:rPr>
          <w:noProof/>
        </w:rPr>
        <w:drawing>
          <wp:inline distT="0" distB="0" distL="0" distR="0" wp14:anchorId="7DDF691C" wp14:editId="6F639F07">
            <wp:extent cx="1656000" cy="1656000"/>
            <wp:effectExtent l="0" t="0" r="1905" b="1905"/>
            <wp:docPr id="7067251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3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EC"/>
    <w:rsid w:val="000213EC"/>
    <w:rsid w:val="00131600"/>
    <w:rsid w:val="00250886"/>
    <w:rsid w:val="003D468C"/>
    <w:rsid w:val="005213A4"/>
    <w:rsid w:val="00543886"/>
    <w:rsid w:val="006500B2"/>
    <w:rsid w:val="0075141C"/>
    <w:rsid w:val="00835C52"/>
    <w:rsid w:val="009F068E"/>
    <w:rsid w:val="00B60B73"/>
    <w:rsid w:val="00C03470"/>
    <w:rsid w:val="00CF7294"/>
    <w:rsid w:val="00D225B9"/>
    <w:rsid w:val="00E620D4"/>
    <w:rsid w:val="00E6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F8FD11"/>
  <w15:chartTrackingRefBased/>
  <w15:docId w15:val="{51B8C461-453C-4EE3-8883-2041B3AF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600"/>
    <w:pPr>
      <w:spacing w:after="0" w:line="270" w:lineRule="atLeast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3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F112A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3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F112A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3886"/>
    <w:pPr>
      <w:keepNext/>
      <w:keepLines/>
      <w:spacing w:before="160" w:after="80"/>
      <w:outlineLvl w:val="2"/>
    </w:pPr>
    <w:rPr>
      <w:rFonts w:eastAsiaTheme="majorEastAsia" w:cstheme="majorBidi"/>
      <w:color w:val="AF112A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3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F112A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3886"/>
    <w:pPr>
      <w:keepNext/>
      <w:keepLines/>
      <w:spacing w:before="80" w:after="40"/>
      <w:outlineLvl w:val="4"/>
    </w:pPr>
    <w:rPr>
      <w:rFonts w:eastAsiaTheme="majorEastAsia" w:cstheme="majorBidi"/>
      <w:color w:val="AF112A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38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38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38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38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3886"/>
    <w:rPr>
      <w:rFonts w:asciiTheme="majorHAnsi" w:eastAsiaTheme="majorEastAsia" w:hAnsiTheme="majorHAnsi" w:cstheme="majorBidi"/>
      <w:color w:val="AF112A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3886"/>
    <w:rPr>
      <w:rFonts w:asciiTheme="majorHAnsi" w:eastAsiaTheme="majorEastAsia" w:hAnsiTheme="majorHAnsi" w:cstheme="majorBidi"/>
      <w:color w:val="AF112A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3886"/>
    <w:rPr>
      <w:rFonts w:eastAsiaTheme="majorEastAsia" w:cstheme="majorBidi"/>
      <w:color w:val="AF112A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3886"/>
    <w:rPr>
      <w:rFonts w:eastAsiaTheme="majorEastAsia" w:cstheme="majorBidi"/>
      <w:i/>
      <w:iCs/>
      <w:color w:val="AF112A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3886"/>
    <w:rPr>
      <w:rFonts w:eastAsiaTheme="majorEastAsia" w:cstheme="majorBidi"/>
      <w:color w:val="AF112A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388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388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388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388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43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3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3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enabsatz">
    <w:name w:val="List Paragraph"/>
    <w:basedOn w:val="Standard"/>
    <w:uiPriority w:val="34"/>
    <w:qFormat/>
    <w:rsid w:val="0054388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43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3886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3886"/>
    <w:pPr>
      <w:pBdr>
        <w:top w:val="single" w:sz="4" w:space="10" w:color="AF112A" w:themeColor="accent1" w:themeShade="BF"/>
        <w:bottom w:val="single" w:sz="4" w:space="10" w:color="AF112A" w:themeColor="accent1" w:themeShade="BF"/>
      </w:pBdr>
      <w:spacing w:before="360" w:after="360"/>
      <w:ind w:left="864" w:right="864"/>
      <w:jc w:val="center"/>
    </w:pPr>
    <w:rPr>
      <w:i/>
      <w:iCs/>
      <w:color w:val="AF112A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3886"/>
    <w:rPr>
      <w:i/>
      <w:iCs/>
      <w:color w:val="AF112A" w:themeColor="accent1" w:themeShade="BF"/>
    </w:rPr>
  </w:style>
  <w:style w:type="character" w:styleId="IntensiveHervorhebung">
    <w:name w:val="Intense Emphasis"/>
    <w:basedOn w:val="Absatz-Standardschriftart"/>
    <w:uiPriority w:val="21"/>
    <w:qFormat/>
    <w:rsid w:val="00543886"/>
    <w:rPr>
      <w:i/>
      <w:iCs/>
      <w:color w:val="AF112A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43886"/>
    <w:rPr>
      <w:b/>
      <w:bCs/>
      <w:smallCaps/>
      <w:color w:val="AF112A" w:themeColor="accent1" w:themeShade="BF"/>
      <w:spacing w:val="5"/>
    </w:rPr>
  </w:style>
  <w:style w:type="paragraph" w:customStyle="1" w:styleId="bodysignaturestyle">
    <w:name w:val="bodysignaturestyle"/>
    <w:basedOn w:val="Standard"/>
    <w:rsid w:val="00131600"/>
  </w:style>
  <w:style w:type="paragraph" w:customStyle="1" w:styleId="disclaimerfooter">
    <w:name w:val="disclaimerfooter"/>
    <w:basedOn w:val="Standard"/>
    <w:qFormat/>
    <w:rsid w:val="00131600"/>
    <w:pPr>
      <w:spacing w:line="144" w:lineRule="exact"/>
    </w:pPr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LSONRA\AppData\Local\Temp\Templafy\WordVsto\qremo3u3.dotx" TargetMode="External"/></Relationships>
</file>

<file path=word/theme/theme1.xml><?xml version="1.0" encoding="utf-8"?>
<a:theme xmlns:a="http://schemas.openxmlformats.org/drawingml/2006/main" name="Office">
  <a:themeElements>
    <a:clrScheme name="BDO Farben">
      <a:dk1>
        <a:sysClr val="windowText" lastClr="000000"/>
      </a:dk1>
      <a:lt1>
        <a:sysClr val="window" lastClr="FFFFFF"/>
      </a:lt1>
      <a:dk2>
        <a:srgbClr val="333333"/>
      </a:dk2>
      <a:lt2>
        <a:srgbClr val="E7E7E7"/>
      </a:lt2>
      <a:accent1>
        <a:srgbClr val="E81A3B"/>
      </a:accent1>
      <a:accent2>
        <a:srgbClr val="5B6E7F"/>
      </a:accent2>
      <a:accent3>
        <a:srgbClr val="98002E"/>
      </a:accent3>
      <a:accent4>
        <a:srgbClr val="D67900"/>
      </a:accent4>
      <a:accent5>
        <a:srgbClr val="009966"/>
      </a:accent5>
      <a:accent6>
        <a:srgbClr val="008FD2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E9C42B91-4B52-4550-8082-0F044A4658BB}">
  <ds:schemaRefs/>
</ds:datastoreItem>
</file>

<file path=customXml/itemProps2.xml><?xml version="1.0" encoding="utf-8"?>
<ds:datastoreItem xmlns:ds="http://schemas.openxmlformats.org/officeDocument/2006/customXml" ds:itemID="{20F2FE66-7EBA-43C7-BD14-96808033F1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qremo3u3</Template>
  <TotalTime>0</TotalTime>
  <Pages>2</Pages>
  <Words>13</Words>
  <Characters>89</Characters>
  <Application>Microsoft Office Word</Application>
  <DocSecurity>0</DocSecurity>
  <Lines>1</Lines>
  <Paragraphs>1</Paragraphs>
  <ScaleCrop>false</ScaleCrop>
  <Company>BDO AG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Ramos</dc:creator>
  <cp:keywords/>
  <dc:description/>
  <cp:lastModifiedBy>Nora Ramos</cp:lastModifiedBy>
  <cp:revision>9</cp:revision>
  <dcterms:created xsi:type="dcterms:W3CDTF">2025-03-06T09:26:00Z</dcterms:created>
  <dcterms:modified xsi:type="dcterms:W3CDTF">2025-03-06T12:37:00Z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bdoch</vt:lpwstr>
  </property>
  <property fmtid="{D5CDD505-2E9C-101B-9397-08002B2CF9AE}" pid="3" name="TemplafyTemplateId">
    <vt:lpwstr>847135098449166732</vt:lpwstr>
  </property>
  <property fmtid="{D5CDD505-2E9C-101B-9397-08002B2CF9AE}" pid="4" name="TemplafyUserProfileId">
    <vt:lpwstr>995438016847415774</vt:lpwstr>
  </property>
  <property fmtid="{D5CDD505-2E9C-101B-9397-08002B2CF9AE}" pid="5" name="TemplafyFromBlank">
    <vt:bool>true</vt:bool>
  </property>
</Properties>
</file>